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231" w:type="pct"/>
        <w:tblInd w:w="14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7920"/>
      </w:tblGrid>
      <w:tr w:rsidR="00692703" w:rsidRPr="00CF1A49" w:rsidTr="00671B5E">
        <w:trPr>
          <w:trHeight w:hRule="exact" w:val="1800"/>
        </w:trPr>
        <w:tc>
          <w:tcPr>
            <w:tcW w:w="7920" w:type="dxa"/>
            <w:tcMar>
              <w:top w:w="0" w:type="dxa"/>
              <w:bottom w:w="0" w:type="dxa"/>
            </w:tcMar>
          </w:tcPr>
          <w:p w:rsidR="00692703" w:rsidRPr="00CF1A49" w:rsidRDefault="00671B5E" w:rsidP="00913946">
            <w:pPr>
              <w:pStyle w:val="Title"/>
            </w:pPr>
            <w:r>
              <w:t>GOLIBE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Okeke</w:t>
            </w:r>
          </w:p>
          <w:p w:rsidR="00692703" w:rsidRPr="00CF1A49" w:rsidRDefault="00671B5E" w:rsidP="00913946">
            <w:pPr>
              <w:pStyle w:val="ContactInfo"/>
              <w:contextualSpacing w:val="0"/>
            </w:pPr>
            <w:r>
              <w:t>Independence Layout-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B4FDD23EA554E3B862183AA2C9B3D4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081 3221 980</w:t>
            </w:r>
          </w:p>
          <w:p w:rsidR="00692703" w:rsidRPr="00CF1A49" w:rsidRDefault="008D1D13" w:rsidP="00671B5E">
            <w:pPr>
              <w:pStyle w:val="ContactInfoEmphasis"/>
              <w:contextualSpacing w:val="0"/>
            </w:pPr>
            <w:r>
              <w:t>g</w:t>
            </w:r>
            <w:bookmarkStart w:id="0" w:name="_GoBack"/>
            <w:bookmarkEnd w:id="0"/>
            <w:r w:rsidR="00671B5E">
              <w:t>olibeokeke2@gmail.com</w:t>
            </w:r>
            <w:sdt>
              <w:sdtPr>
                <w:alias w:val="Divider dot:"/>
                <w:tag w:val="Divider dot:"/>
                <w:id w:val="2000459528"/>
                <w:placeholder>
                  <w:docPart w:val="15EC12516B184D0A8173B99C6B5F40B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29E85B920C7C4475816B86221381B5F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671B5E">
              <w:t>Portfolio</w:t>
            </w:r>
          </w:p>
        </w:tc>
      </w:tr>
      <w:tr w:rsidR="009571D8" w:rsidRPr="00CF1A49" w:rsidTr="00671B5E">
        <w:tc>
          <w:tcPr>
            <w:tcW w:w="7920" w:type="dxa"/>
            <w:tcMar>
              <w:top w:w="432" w:type="dxa"/>
            </w:tcMar>
          </w:tcPr>
          <w:p w:rsidR="001755A8" w:rsidRPr="00CF1A49" w:rsidRDefault="001755A8" w:rsidP="00671B5E">
            <w:pPr>
              <w:contextualSpacing w:val="0"/>
            </w:pPr>
          </w:p>
        </w:tc>
      </w:tr>
    </w:tbl>
    <w:p w:rsidR="004E01EB" w:rsidRPr="00CF1A49" w:rsidRDefault="005864A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3CA1C647CF4DCFA5074A8036F537A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71B5E" w:rsidP="001D0BF1">
            <w:pPr>
              <w:pStyle w:val="Heading3"/>
              <w:contextualSpacing w:val="0"/>
              <w:outlineLvl w:val="2"/>
            </w:pPr>
            <w:r>
              <w:t>OCCUPATION</w:t>
            </w:r>
          </w:p>
          <w:p w:rsidR="001D0BF1" w:rsidRPr="00CF1A49" w:rsidRDefault="00671B5E" w:rsidP="001D0BF1">
            <w:pPr>
              <w:pStyle w:val="Heading2"/>
              <w:contextualSpacing w:val="0"/>
              <w:outlineLvl w:val="1"/>
            </w:pPr>
            <w:r>
              <w:t>DOCTOR(OBSTETRICIAN),</w:t>
            </w:r>
            <w:r w:rsidR="001D0BF1" w:rsidRPr="00CF1A49">
              <w:t xml:space="preserve"> </w:t>
            </w:r>
            <w:r>
              <w:t xml:space="preserve"> </w:t>
            </w:r>
          </w:p>
          <w:p w:rsidR="001E3120" w:rsidRPr="00CF1A49" w:rsidRDefault="00671B5E" w:rsidP="00671B5E">
            <w:pPr>
              <w:contextualSpacing w:val="0"/>
            </w:pPr>
            <w:r>
              <w:t>I have saved babies lives.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671B5E">
            <w:pPr>
              <w:pStyle w:val="Heading3"/>
              <w:contextualSpacing w:val="0"/>
            </w:pPr>
          </w:p>
          <w:p w:rsidR="00F61DF9" w:rsidRDefault="00F61DF9" w:rsidP="00671B5E"/>
        </w:tc>
      </w:tr>
    </w:tbl>
    <w:sdt>
      <w:sdtPr>
        <w:alias w:val="Education:"/>
        <w:tag w:val="Education:"/>
        <w:id w:val="-1908763273"/>
        <w:placeholder>
          <w:docPart w:val="3AC13A7E59C1440B86781463813D2D26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671B5E">
              <w:t>YEAR 10 (SS1)</w:t>
            </w:r>
          </w:p>
          <w:p w:rsidR="001D0BF1" w:rsidRPr="00CF1A49" w:rsidRDefault="00671B5E" w:rsidP="001D0BF1">
            <w:pPr>
              <w:pStyle w:val="Heading2"/>
              <w:contextualSpacing w:val="0"/>
              <w:outlineLvl w:val="1"/>
            </w:pPr>
            <w:r>
              <w:t>GRACELAND COLLEGE</w:t>
            </w:r>
          </w:p>
          <w:p w:rsidR="007538DC" w:rsidRPr="00CF1A49" w:rsidRDefault="00671B5E" w:rsidP="00671B5E">
            <w:pPr>
              <w:contextualSpacing w:val="0"/>
            </w:pPr>
            <w:r>
              <w:t>I am very good at sports. I’ve won 14 medals in total.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671B5E">
            <w:pPr>
              <w:pStyle w:val="Heading2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8D716411CCA048A9B000A353093029EF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671B5E" w:rsidRPr="006E1507" w:rsidTr="00671B5E">
        <w:tc>
          <w:tcPr>
            <w:tcW w:w="4680" w:type="dxa"/>
            <w:tcMar>
              <w:left w:w="360" w:type="dxa"/>
            </w:tcMar>
          </w:tcPr>
          <w:p w:rsidR="00671B5E" w:rsidRPr="006E1507" w:rsidRDefault="00671B5E" w:rsidP="006E1507">
            <w:pPr>
              <w:pStyle w:val="ListBullet"/>
              <w:contextualSpacing w:val="0"/>
            </w:pPr>
            <w:r>
              <w:t>Swimming</w:t>
            </w:r>
          </w:p>
          <w:p w:rsidR="00671B5E" w:rsidRPr="006E1507" w:rsidRDefault="00671B5E" w:rsidP="006E1507">
            <w:pPr>
              <w:pStyle w:val="ListBullet"/>
              <w:contextualSpacing w:val="0"/>
            </w:pPr>
            <w:r>
              <w:t>Drawing</w:t>
            </w:r>
          </w:p>
          <w:p w:rsidR="00671B5E" w:rsidRPr="006E1507" w:rsidRDefault="00671B5E" w:rsidP="00671B5E">
            <w:pPr>
              <w:pStyle w:val="ListBullet"/>
              <w:contextualSpacing w:val="0"/>
            </w:pPr>
            <w:r>
              <w:t>Crocheting</w:t>
            </w:r>
          </w:p>
        </w:tc>
      </w:tr>
    </w:tbl>
    <w:p w:rsidR="00B51D1B" w:rsidRPr="006E1507" w:rsidRDefault="00B51D1B" w:rsidP="00671B5E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4A2" w:rsidRDefault="005864A2" w:rsidP="0068194B">
      <w:r>
        <w:separator/>
      </w:r>
    </w:p>
    <w:p w:rsidR="005864A2" w:rsidRDefault="005864A2"/>
    <w:p w:rsidR="005864A2" w:rsidRDefault="005864A2"/>
  </w:endnote>
  <w:endnote w:type="continuationSeparator" w:id="0">
    <w:p w:rsidR="005864A2" w:rsidRDefault="005864A2" w:rsidP="0068194B">
      <w:r>
        <w:continuationSeparator/>
      </w:r>
    </w:p>
    <w:p w:rsidR="005864A2" w:rsidRDefault="005864A2"/>
    <w:p w:rsidR="005864A2" w:rsidRDefault="005864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4A2" w:rsidRDefault="005864A2" w:rsidP="0068194B">
      <w:r>
        <w:separator/>
      </w:r>
    </w:p>
    <w:p w:rsidR="005864A2" w:rsidRDefault="005864A2"/>
    <w:p w:rsidR="005864A2" w:rsidRDefault="005864A2"/>
  </w:footnote>
  <w:footnote w:type="continuationSeparator" w:id="0">
    <w:p w:rsidR="005864A2" w:rsidRDefault="005864A2" w:rsidP="0068194B">
      <w:r>
        <w:continuationSeparator/>
      </w:r>
    </w:p>
    <w:p w:rsidR="005864A2" w:rsidRDefault="005864A2"/>
    <w:p w:rsidR="005864A2" w:rsidRDefault="005864A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4EBEBC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5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72F1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64A2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1B5E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1D1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A99CA"/>
  <w15:chartTrackingRefBased/>
  <w15:docId w15:val="{62FFF950-0FC9-4A93-8CCF-88E223AC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4FDD23EA554E3B862183AA2C9B3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67AFB-ADD0-44E1-9145-F86D08D630A7}"/>
      </w:docPartPr>
      <w:docPartBody>
        <w:p w:rsidR="00000000" w:rsidRDefault="00025143">
          <w:pPr>
            <w:pStyle w:val="CB4FDD23EA554E3B862183AA2C9B3D4D"/>
          </w:pPr>
          <w:r w:rsidRPr="00CF1A49">
            <w:t>·</w:t>
          </w:r>
        </w:p>
      </w:docPartBody>
    </w:docPart>
    <w:docPart>
      <w:docPartPr>
        <w:name w:val="15EC12516B184D0A8173B99C6B5F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16E8-9355-4C2E-9A7E-262B4841325D}"/>
      </w:docPartPr>
      <w:docPartBody>
        <w:p w:rsidR="00000000" w:rsidRDefault="00025143">
          <w:pPr>
            <w:pStyle w:val="15EC12516B184D0A8173B99C6B5F40B4"/>
          </w:pPr>
          <w:r w:rsidRPr="00CF1A49">
            <w:t>·</w:t>
          </w:r>
        </w:p>
      </w:docPartBody>
    </w:docPart>
    <w:docPart>
      <w:docPartPr>
        <w:name w:val="29E85B920C7C4475816B86221381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33F82-EC36-4B6C-9C32-152F96635BF5}"/>
      </w:docPartPr>
      <w:docPartBody>
        <w:p w:rsidR="00000000" w:rsidRDefault="00025143">
          <w:pPr>
            <w:pStyle w:val="29E85B920C7C4475816B86221381B5F1"/>
          </w:pPr>
          <w:r w:rsidRPr="00CF1A49">
            <w:t>·</w:t>
          </w:r>
        </w:p>
      </w:docPartBody>
    </w:docPart>
    <w:docPart>
      <w:docPartPr>
        <w:name w:val="F03CA1C647CF4DCFA5074A8036F5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6A493-AC7F-48C0-B8E3-EA0C4776D23E}"/>
      </w:docPartPr>
      <w:docPartBody>
        <w:p w:rsidR="00000000" w:rsidRDefault="00025143">
          <w:pPr>
            <w:pStyle w:val="F03CA1C647CF4DCFA5074A8036F537AA"/>
          </w:pPr>
          <w:r w:rsidRPr="00CF1A49">
            <w:t>Experience</w:t>
          </w:r>
        </w:p>
      </w:docPartBody>
    </w:docPart>
    <w:docPart>
      <w:docPartPr>
        <w:name w:val="3AC13A7E59C1440B86781463813D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A6137-2A56-42F6-B6B4-CF709B38312D}"/>
      </w:docPartPr>
      <w:docPartBody>
        <w:p w:rsidR="00000000" w:rsidRDefault="00025143">
          <w:pPr>
            <w:pStyle w:val="3AC13A7E59C1440B86781463813D2D26"/>
          </w:pPr>
          <w:r w:rsidRPr="00CF1A49">
            <w:t>Education</w:t>
          </w:r>
        </w:p>
      </w:docPartBody>
    </w:docPart>
    <w:docPart>
      <w:docPartPr>
        <w:name w:val="8D716411CCA048A9B000A35309302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2AD2-CFD9-4D9C-B958-5BF1A3B4B328}"/>
      </w:docPartPr>
      <w:docPartBody>
        <w:p w:rsidR="00000000" w:rsidRDefault="00025143">
          <w:pPr>
            <w:pStyle w:val="8D716411CCA048A9B000A353093029E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0F"/>
    <w:rsid w:val="00025143"/>
    <w:rsid w:val="0072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1E9923CC754B7492441200207D6C3D">
    <w:name w:val="CB1E9923CC754B7492441200207D6C3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02E8B9475FE407DB7C553BAB2354643">
    <w:name w:val="302E8B9475FE407DB7C553BAB2354643"/>
  </w:style>
  <w:style w:type="paragraph" w:customStyle="1" w:styleId="4967928F870C41C685483BDFB5EC098C">
    <w:name w:val="4967928F870C41C685483BDFB5EC098C"/>
  </w:style>
  <w:style w:type="paragraph" w:customStyle="1" w:styleId="CB4FDD23EA554E3B862183AA2C9B3D4D">
    <w:name w:val="CB4FDD23EA554E3B862183AA2C9B3D4D"/>
  </w:style>
  <w:style w:type="paragraph" w:customStyle="1" w:styleId="64ADEBC928E746E395DB0862396616EF">
    <w:name w:val="64ADEBC928E746E395DB0862396616EF"/>
  </w:style>
  <w:style w:type="paragraph" w:customStyle="1" w:styleId="122EDA8D5E734387BF5186EF4DBDBF8E">
    <w:name w:val="122EDA8D5E734387BF5186EF4DBDBF8E"/>
  </w:style>
  <w:style w:type="paragraph" w:customStyle="1" w:styleId="15EC12516B184D0A8173B99C6B5F40B4">
    <w:name w:val="15EC12516B184D0A8173B99C6B5F40B4"/>
  </w:style>
  <w:style w:type="paragraph" w:customStyle="1" w:styleId="6761E4920B0E4C2EACAFDBD1EEE07E8B">
    <w:name w:val="6761E4920B0E4C2EACAFDBD1EEE07E8B"/>
  </w:style>
  <w:style w:type="paragraph" w:customStyle="1" w:styleId="29E85B920C7C4475816B86221381B5F1">
    <w:name w:val="29E85B920C7C4475816B86221381B5F1"/>
  </w:style>
  <w:style w:type="paragraph" w:customStyle="1" w:styleId="26F6A8450E3243F387314C3EAE8DCD77">
    <w:name w:val="26F6A8450E3243F387314C3EAE8DCD77"/>
  </w:style>
  <w:style w:type="paragraph" w:customStyle="1" w:styleId="F2E6CA36ED784813A74908B50AC47E0D">
    <w:name w:val="F2E6CA36ED784813A74908B50AC47E0D"/>
  </w:style>
  <w:style w:type="paragraph" w:customStyle="1" w:styleId="F03CA1C647CF4DCFA5074A8036F537AA">
    <w:name w:val="F03CA1C647CF4DCFA5074A8036F537AA"/>
  </w:style>
  <w:style w:type="paragraph" w:customStyle="1" w:styleId="7AD6BF9F1949424ABE094D01CC72AB7D">
    <w:name w:val="7AD6BF9F1949424ABE094D01CC72AB7D"/>
  </w:style>
  <w:style w:type="paragraph" w:customStyle="1" w:styleId="F216EE47FFD24A43AC1635E5E8EC9026">
    <w:name w:val="F216EE47FFD24A43AC1635E5E8EC9026"/>
  </w:style>
  <w:style w:type="paragraph" w:customStyle="1" w:styleId="146B77945B474C4D99B4077ADE4B9984">
    <w:name w:val="146B77945B474C4D99B4077ADE4B998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2336C9A32734536A9082D85050D1295">
    <w:name w:val="42336C9A32734536A9082D85050D1295"/>
  </w:style>
  <w:style w:type="paragraph" w:customStyle="1" w:styleId="2FE57A72C9674808BCFDA737DC9126DA">
    <w:name w:val="2FE57A72C9674808BCFDA737DC9126DA"/>
  </w:style>
  <w:style w:type="paragraph" w:customStyle="1" w:styleId="898A83CF218143B3A73A2ADA1A0CDCDB">
    <w:name w:val="898A83CF218143B3A73A2ADA1A0CDCDB"/>
  </w:style>
  <w:style w:type="paragraph" w:customStyle="1" w:styleId="E337DFF7EF6146119EF0FDDC0BD92402">
    <w:name w:val="E337DFF7EF6146119EF0FDDC0BD92402"/>
  </w:style>
  <w:style w:type="paragraph" w:customStyle="1" w:styleId="D18255C02F834CDF9FF4C67A5251A0AE">
    <w:name w:val="D18255C02F834CDF9FF4C67A5251A0AE"/>
  </w:style>
  <w:style w:type="paragraph" w:customStyle="1" w:styleId="BA104537B53B432B948CF93CD154A289">
    <w:name w:val="BA104537B53B432B948CF93CD154A289"/>
  </w:style>
  <w:style w:type="paragraph" w:customStyle="1" w:styleId="9D2099967F82488D8B28AFDA926054E3">
    <w:name w:val="9D2099967F82488D8B28AFDA926054E3"/>
  </w:style>
  <w:style w:type="paragraph" w:customStyle="1" w:styleId="3AC13A7E59C1440B86781463813D2D26">
    <w:name w:val="3AC13A7E59C1440B86781463813D2D26"/>
  </w:style>
  <w:style w:type="paragraph" w:customStyle="1" w:styleId="9DEE114E8DA948A6963E4E88A75591E6">
    <w:name w:val="9DEE114E8DA948A6963E4E88A75591E6"/>
  </w:style>
  <w:style w:type="paragraph" w:customStyle="1" w:styleId="B1C33BEE79AC444E9DE51A6B82E35C7E">
    <w:name w:val="B1C33BEE79AC444E9DE51A6B82E35C7E"/>
  </w:style>
  <w:style w:type="paragraph" w:customStyle="1" w:styleId="58E8D87D34814169949896D8570B49EE">
    <w:name w:val="58E8D87D34814169949896D8570B49EE"/>
  </w:style>
  <w:style w:type="paragraph" w:customStyle="1" w:styleId="7C1F0AF5BF4D4940AB1CBF42DADF69A6">
    <w:name w:val="7C1F0AF5BF4D4940AB1CBF42DADF69A6"/>
  </w:style>
  <w:style w:type="paragraph" w:customStyle="1" w:styleId="1DCE96B87B114888906B796AA2CE4C36">
    <w:name w:val="1DCE96B87B114888906B796AA2CE4C36"/>
  </w:style>
  <w:style w:type="paragraph" w:customStyle="1" w:styleId="7EA875C08A044660BC35F75F5D7344C5">
    <w:name w:val="7EA875C08A044660BC35F75F5D7344C5"/>
  </w:style>
  <w:style w:type="paragraph" w:customStyle="1" w:styleId="AF76BF2A929C4BF59C00336DD768B585">
    <w:name w:val="AF76BF2A929C4BF59C00336DD768B585"/>
  </w:style>
  <w:style w:type="paragraph" w:customStyle="1" w:styleId="9EE600A9B2844A89B7141FDC9FB79534">
    <w:name w:val="9EE600A9B2844A89B7141FDC9FB79534"/>
  </w:style>
  <w:style w:type="paragraph" w:customStyle="1" w:styleId="A47E440F417D4FF58B1189828FCFA572">
    <w:name w:val="A47E440F417D4FF58B1189828FCFA572"/>
  </w:style>
  <w:style w:type="paragraph" w:customStyle="1" w:styleId="07CE12DE1DA0418BAA1899F714E8D242">
    <w:name w:val="07CE12DE1DA0418BAA1899F714E8D242"/>
  </w:style>
  <w:style w:type="paragraph" w:customStyle="1" w:styleId="8D716411CCA048A9B000A353093029EF">
    <w:name w:val="8D716411CCA048A9B000A353093029EF"/>
  </w:style>
  <w:style w:type="paragraph" w:customStyle="1" w:styleId="EC598633BB1E4C1BA9DD60D66BEF028D">
    <w:name w:val="EC598633BB1E4C1BA9DD60D66BEF028D"/>
  </w:style>
  <w:style w:type="paragraph" w:customStyle="1" w:styleId="1075935E56A545DFB96BDBC7CF5F9151">
    <w:name w:val="1075935E56A545DFB96BDBC7CF5F9151"/>
  </w:style>
  <w:style w:type="paragraph" w:customStyle="1" w:styleId="00AC3E6985A04E829072468775B9371D">
    <w:name w:val="00AC3E6985A04E829072468775B9371D"/>
  </w:style>
  <w:style w:type="paragraph" w:customStyle="1" w:styleId="DE99AA0187FC439DB4598E2EDAEFF0EE">
    <w:name w:val="DE99AA0187FC439DB4598E2EDAEFF0EE"/>
  </w:style>
  <w:style w:type="paragraph" w:customStyle="1" w:styleId="93A5289D55104EB293FA2D4CCF04FD5D">
    <w:name w:val="93A5289D55104EB293FA2D4CCF04FD5D"/>
  </w:style>
  <w:style w:type="paragraph" w:customStyle="1" w:styleId="30321A4248D54A8992C399384EA8157C">
    <w:name w:val="30321A4248D54A8992C399384EA8157C"/>
  </w:style>
  <w:style w:type="paragraph" w:customStyle="1" w:styleId="E0C775661B1F477FB7A0C9FE4EC8E68D">
    <w:name w:val="E0C775661B1F477FB7A0C9FE4EC8E68D"/>
  </w:style>
  <w:style w:type="paragraph" w:customStyle="1" w:styleId="22AE467611EE419BB62DA3B2D0F8062C">
    <w:name w:val="22AE467611EE419BB62DA3B2D0F8062C"/>
    <w:rsid w:val="0072190F"/>
  </w:style>
  <w:style w:type="paragraph" w:customStyle="1" w:styleId="9F646D0CE9A54BE9B87894FF398EE437">
    <w:name w:val="9F646D0CE9A54BE9B87894FF398EE437"/>
    <w:rsid w:val="0072190F"/>
  </w:style>
  <w:style w:type="paragraph" w:customStyle="1" w:styleId="5F1C47610DEC4D92ADA4FD336356B032">
    <w:name w:val="5F1C47610DEC4D92ADA4FD336356B032"/>
    <w:rsid w:val="00721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2023-08-04T11:45:00Z</dcterms:created>
  <dcterms:modified xsi:type="dcterms:W3CDTF">2023-08-04T11:55:00Z</dcterms:modified>
  <cp:category/>
</cp:coreProperties>
</file>